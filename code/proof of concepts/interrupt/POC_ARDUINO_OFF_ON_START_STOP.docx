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5CFEB" w14:textId="3A6F7A60" w:rsidR="00A10484" w:rsidRDefault="00D534AF">
      <w:pPr>
        <w:pStyle w:val="Titel"/>
      </w:pPr>
      <w:proofErr w:type="spellStart"/>
      <w:r>
        <w:t>Proof</w:t>
      </w:r>
      <w:proofErr w:type="spellEnd"/>
      <w:r>
        <w:t xml:space="preserve"> Of Concept: </w:t>
      </w:r>
      <w:proofErr w:type="spellStart"/>
      <w:r>
        <w:t>Arduino</w:t>
      </w:r>
      <w:proofErr w:type="spellEnd"/>
      <w:r>
        <w:t xml:space="preserve"> ON/OFF, START/STOP</w:t>
      </w:r>
    </w:p>
    <w:p w14:paraId="05F635AE" w14:textId="50D53547" w:rsidR="00855982" w:rsidRPr="00855982" w:rsidRDefault="003D4D2F" w:rsidP="00855982">
      <w:pPr>
        <w:pStyle w:val="Kop1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1E69B9C4" wp14:editId="26C56FF9">
                <wp:simplePos x="0" y="0"/>
                <wp:positionH relativeFrom="column">
                  <wp:posOffset>1584810</wp:posOffset>
                </wp:positionH>
                <wp:positionV relativeFrom="paragraph">
                  <wp:posOffset>1770110</wp:posOffset>
                </wp:positionV>
                <wp:extent cx="91080" cy="58680"/>
                <wp:effectExtent l="38100" t="38100" r="42545" b="55880"/>
                <wp:wrapNone/>
                <wp:docPr id="16" name="Inkt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91080" cy="58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96E0B7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t 16" o:spid="_x0000_s1026" type="#_x0000_t75" style="position:absolute;margin-left:124.1pt;margin-top:138.7pt;width:8.55pt;height: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74C6304F" wp14:editId="52D6E694">
                <wp:simplePos x="0" y="0"/>
                <wp:positionH relativeFrom="column">
                  <wp:posOffset>1745730</wp:posOffset>
                </wp:positionH>
                <wp:positionV relativeFrom="paragraph">
                  <wp:posOffset>1760390</wp:posOffset>
                </wp:positionV>
                <wp:extent cx="826200" cy="572400"/>
                <wp:effectExtent l="38100" t="38100" r="50165" b="56515"/>
                <wp:wrapNone/>
                <wp:docPr id="12" name="Inkt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826200" cy="572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EBFD0D" id="Inkt 12" o:spid="_x0000_s1026" type="#_x0000_t75" style="position:absolute;margin-left:136.75pt;margin-top:137.9pt;width:66.45pt;height:46.4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531C2D2C" wp14:editId="73753E2D">
                <wp:simplePos x="0" y="0"/>
                <wp:positionH relativeFrom="column">
                  <wp:posOffset>2486025</wp:posOffset>
                </wp:positionH>
                <wp:positionV relativeFrom="paragraph">
                  <wp:posOffset>2303145</wp:posOffset>
                </wp:positionV>
                <wp:extent cx="79005" cy="67310"/>
                <wp:effectExtent l="57150" t="38100" r="54610" b="46990"/>
                <wp:wrapNone/>
                <wp:docPr id="11" name="Inkt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79005" cy="673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067694" id="Inkt 11" o:spid="_x0000_s1026" type="#_x0000_t75" style="position:absolute;margin-left:195.05pt;margin-top:180.65pt;width:7.6pt;height:6.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6DFA3D0D" wp14:editId="3982D0BD">
                <wp:simplePos x="0" y="0"/>
                <wp:positionH relativeFrom="column">
                  <wp:posOffset>1438275</wp:posOffset>
                </wp:positionH>
                <wp:positionV relativeFrom="page">
                  <wp:posOffset>3228975</wp:posOffset>
                </wp:positionV>
                <wp:extent cx="209550" cy="219075"/>
                <wp:effectExtent l="0" t="0" r="19050" b="28575"/>
                <wp:wrapSquare wrapText="bothSides"/>
                <wp:docPr id="21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550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id w:val="568603642"/>
                              <w:temporary/>
                              <w:showingPlcHdr/>
                              <w15:appearance w15:val="hidden"/>
                            </w:sdtPr>
                            <w:sdtContent>
                              <w:p w14:paraId="62CBE50F" w14:textId="77777777" w:rsidR="003D4D2F" w:rsidRDefault="003D4D2F">
                                <w:r>
                                  <w:t>[Trek de aandacht van uw lezer met een veelzeggend citaat uit het document of gebruik deze ruimte om een belangrijk punt te benadrukken. Sleep dit tekstvak als u het ergens anders op de pagina wilt plaatsen.]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FA3D0D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113.25pt;margin-top:254.25pt;width:16.5pt;height:1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">
                <v:textbox>
                  <w:txbxContent>
                    <w:sdt>
                      <w:sdtPr>
                        <w:id w:val="568603642"/>
                        <w:temporary/>
                        <w:showingPlcHdr/>
                        <w15:appearance w15:val="hidden"/>
                      </w:sdtPr>
                      <w:sdtContent>
                        <w:p w14:paraId="62CBE50F" w14:textId="77777777" w:rsidR="003D4D2F" w:rsidRDefault="003D4D2F">
                          <w:r>
                            <w:t>[Trek de aandacht van uw lezer met een veelzeggend citaat uit het document of gebruik deze ruimte om een belangrijk punt te benadrukken. Sleep dit tekstvak als u het ergens anders op de pagina wilt plaatsen.]</w:t>
                          </w:r>
                        </w:p>
                      </w:sdtContent>
                    </w:sdt>
                  </w:txbxContent>
                </v:textbox>
                <w10:wrap type="square" anchory="page"/>
              </v:shape>
            </w:pict>
          </mc:Fallback>
        </mc:AlternateContent>
      </w:r>
      <w:r w:rsidR="00D534AF">
        <w:t>Schema</w:t>
      </w:r>
    </w:p>
    <w:p w14:paraId="19F3F952" w14:textId="2EBA04C8" w:rsidR="00855982" w:rsidRDefault="003D4D2F" w:rsidP="00D534AF"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60B5C818" wp14:editId="1959489B">
                <wp:simplePos x="0" y="0"/>
                <wp:positionH relativeFrom="column">
                  <wp:posOffset>2486250</wp:posOffset>
                </wp:positionH>
                <wp:positionV relativeFrom="paragraph">
                  <wp:posOffset>1673550</wp:posOffset>
                </wp:positionV>
                <wp:extent cx="47880" cy="46800"/>
                <wp:effectExtent l="57150" t="57150" r="47625" b="48895"/>
                <wp:wrapNone/>
                <wp:docPr id="6" name="Inkt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47880" cy="46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032411" id="Inkt 6" o:spid="_x0000_s1026" type="#_x0000_t75" style="position:absolute;margin-left:195.05pt;margin-top:131.1pt;width:5.15pt;height:5.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3C1FBBD5" wp14:editId="4046219D">
                <wp:simplePos x="0" y="0"/>
                <wp:positionH relativeFrom="column">
                  <wp:posOffset>2504970</wp:posOffset>
                </wp:positionH>
                <wp:positionV relativeFrom="paragraph">
                  <wp:posOffset>1662750</wp:posOffset>
                </wp:positionV>
                <wp:extent cx="34200" cy="47520"/>
                <wp:effectExtent l="38100" t="57150" r="42545" b="48260"/>
                <wp:wrapNone/>
                <wp:docPr id="5" name="Inkt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4200" cy="47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2DD985" id="Inkt 5" o:spid="_x0000_s1026" type="#_x0000_t75" style="position:absolute;margin-left:196.55pt;margin-top:130.25pt;width:4.15pt;height:5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30E6D0A0" wp14:editId="6491EF0C">
                <wp:simplePos x="0" y="0"/>
                <wp:positionH relativeFrom="column">
                  <wp:posOffset>1761210</wp:posOffset>
                </wp:positionH>
                <wp:positionV relativeFrom="paragraph">
                  <wp:posOffset>1060470</wp:posOffset>
                </wp:positionV>
                <wp:extent cx="820440" cy="622080"/>
                <wp:effectExtent l="57150" t="57150" r="55880" b="45085"/>
                <wp:wrapNone/>
                <wp:docPr id="3" name="Inkt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820440" cy="622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75CC44" id="Inkt 3" o:spid="_x0000_s1026" type="#_x0000_t75" style="position:absolute;margin-left:138pt;margin-top:82.8pt;width:66pt;height:50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50DC329" wp14:editId="57D739B3">
                <wp:simplePos x="0" y="0"/>
                <wp:positionH relativeFrom="column">
                  <wp:posOffset>2527290</wp:posOffset>
                </wp:positionH>
                <wp:positionV relativeFrom="paragraph">
                  <wp:posOffset>1574550</wp:posOffset>
                </wp:positionV>
                <wp:extent cx="35280" cy="107640"/>
                <wp:effectExtent l="38100" t="38100" r="41275" b="45085"/>
                <wp:wrapNone/>
                <wp:docPr id="2" name="Inkt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35280" cy="107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12D13D" id="Inkt 2" o:spid="_x0000_s1026" type="#_x0000_t75" style="position:absolute;margin-left:198.3pt;margin-top:123.3pt;width:4.2pt;height:9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">
                <v:imagedata r:id="rId23" o:title=""/>
              </v:shape>
            </w:pict>
          </mc:Fallback>
        </mc:AlternateContent>
      </w:r>
      <w:r w:rsidR="00D534AF">
        <w:rPr>
          <w:noProof/>
        </w:rPr>
        <w:drawing>
          <wp:anchor distT="0" distB="0" distL="114300" distR="114300" simplePos="0" relativeHeight="251665408" behindDoc="0" locked="0" layoutInCell="1" allowOverlap="1" wp14:anchorId="655C9DD5" wp14:editId="62F923DE">
            <wp:simplePos x="0" y="0"/>
            <wp:positionH relativeFrom="column">
              <wp:posOffset>0</wp:posOffset>
            </wp:positionH>
            <wp:positionV relativeFrom="paragraph">
              <wp:posOffset>-3810</wp:posOffset>
            </wp:positionV>
            <wp:extent cx="5732145" cy="4086225"/>
            <wp:effectExtent l="0" t="0" r="1905" b="9525"/>
            <wp:wrapSquare wrapText="bothSides"/>
            <wp:docPr id="4" name="Afbeelding 4" descr="Geen beschrijving beschikbaa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een beschrijving beschikbaar.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570645C" w14:textId="5359AD68" w:rsidR="00974BE2" w:rsidRDefault="00974BE2" w:rsidP="00364F84">
      <w:pPr>
        <w:pStyle w:val="Kop1"/>
      </w:pPr>
      <w:r>
        <w:lastRenderedPageBreak/>
        <w:t>Code</w:t>
      </w:r>
    </w:p>
    <w:p w14:paraId="5F0E01BF" w14:textId="55C74241" w:rsidR="00364F84" w:rsidRDefault="003D4D2F" w:rsidP="00364F84">
      <w:r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365A0960" wp14:editId="71F93266">
                <wp:simplePos x="0" y="0"/>
                <wp:positionH relativeFrom="column">
                  <wp:posOffset>1104265</wp:posOffset>
                </wp:positionH>
                <wp:positionV relativeFrom="paragraph">
                  <wp:posOffset>4225925</wp:posOffset>
                </wp:positionV>
                <wp:extent cx="360" cy="360"/>
                <wp:effectExtent l="38100" t="38100" r="57150" b="57150"/>
                <wp:wrapNone/>
                <wp:docPr id="28" name="Inkt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78E4BB" id="Inkt 28" o:spid="_x0000_s1026" type="#_x0000_t75" style="position:absolute;margin-left:86.25pt;margin-top:332.05pt;width:1.45pt;height:1.4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">
                <v:imagedata r:id="rId2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127730A3" wp14:editId="6024CD82">
                <wp:simplePos x="0" y="0"/>
                <wp:positionH relativeFrom="column">
                  <wp:posOffset>1762200</wp:posOffset>
                </wp:positionH>
                <wp:positionV relativeFrom="paragraph">
                  <wp:posOffset>4921555</wp:posOffset>
                </wp:positionV>
                <wp:extent cx="360" cy="360"/>
                <wp:effectExtent l="38100" t="38100" r="57150" b="57150"/>
                <wp:wrapNone/>
                <wp:docPr id="27" name="Inkt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4A5B18" id="Inkt 27" o:spid="_x0000_s1026" type="#_x0000_t75" style="position:absolute;margin-left:138.05pt;margin-top:386.8pt;width:1.45pt;height:1.4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">
                <v:imagedata r:id="rId2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50EE5372" wp14:editId="2393872B">
                <wp:simplePos x="0" y="0"/>
                <wp:positionH relativeFrom="column">
                  <wp:posOffset>1657080</wp:posOffset>
                </wp:positionH>
                <wp:positionV relativeFrom="paragraph">
                  <wp:posOffset>1007275</wp:posOffset>
                </wp:positionV>
                <wp:extent cx="360" cy="360"/>
                <wp:effectExtent l="38100" t="38100" r="57150" b="57150"/>
                <wp:wrapNone/>
                <wp:docPr id="24" name="Inkt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3784D2" id="Inkt 24" o:spid="_x0000_s1026" type="#_x0000_t75" style="position:absolute;margin-left:129.8pt;margin-top:78.6pt;width:1.45pt;height:1.4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">
                <v:imagedata r:id="rId2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47AF69EA" wp14:editId="591A9C88">
                <wp:simplePos x="0" y="0"/>
                <wp:positionH relativeFrom="column">
                  <wp:posOffset>1752480</wp:posOffset>
                </wp:positionH>
                <wp:positionV relativeFrom="paragraph">
                  <wp:posOffset>1035355</wp:posOffset>
                </wp:positionV>
                <wp:extent cx="360" cy="360"/>
                <wp:effectExtent l="38100" t="38100" r="57150" b="57150"/>
                <wp:wrapNone/>
                <wp:docPr id="23" name="Inkt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2F3750" id="Inkt 23" o:spid="_x0000_s1026" type="#_x0000_t75" style="position:absolute;margin-left:137.3pt;margin-top:80.8pt;width:1.45pt;height:1.4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">
                <v:imagedata r:id="rId2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674455B8" wp14:editId="71925B0A">
                <wp:simplePos x="0" y="0"/>
                <wp:positionH relativeFrom="column">
                  <wp:posOffset>647280</wp:posOffset>
                </wp:positionH>
                <wp:positionV relativeFrom="paragraph">
                  <wp:posOffset>1502275</wp:posOffset>
                </wp:positionV>
                <wp:extent cx="360" cy="360"/>
                <wp:effectExtent l="38100" t="38100" r="57150" b="57150"/>
                <wp:wrapNone/>
                <wp:docPr id="22" name="Inkt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3AD3EC" id="Inkt 22" o:spid="_x0000_s1026" type="#_x0000_t75" style="position:absolute;margin-left:50.25pt;margin-top:117.6pt;width:1.45pt;height:1.4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">
                <v:imagedata r:id="rId2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1B8ECBD1" wp14:editId="51EBB7DC">
                <wp:simplePos x="0" y="0"/>
                <wp:positionH relativeFrom="column">
                  <wp:posOffset>3657600</wp:posOffset>
                </wp:positionH>
                <wp:positionV relativeFrom="paragraph">
                  <wp:posOffset>2378875</wp:posOffset>
                </wp:positionV>
                <wp:extent cx="360" cy="360"/>
                <wp:effectExtent l="38100" t="38100" r="57150" b="57150"/>
                <wp:wrapNone/>
                <wp:docPr id="21" name="Inkt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B08281" id="Inkt 21" o:spid="_x0000_s1026" type="#_x0000_t75" style="position:absolute;margin-left:287.3pt;margin-top:186.6pt;width:1.45pt;height:1.4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">
                <v:imagedata r:id="rId2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4370C3DB" wp14:editId="2E4DDB8C">
                <wp:simplePos x="0" y="0"/>
                <wp:positionH relativeFrom="column">
                  <wp:posOffset>3333115</wp:posOffset>
                </wp:positionH>
                <wp:positionV relativeFrom="paragraph">
                  <wp:posOffset>1597660</wp:posOffset>
                </wp:positionV>
                <wp:extent cx="360" cy="28300"/>
                <wp:effectExtent l="38100" t="38100" r="57150" b="48260"/>
                <wp:wrapNone/>
                <wp:docPr id="20" name="Inkt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360" cy="283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8E0C39" id="Inkt 20" o:spid="_x0000_s1026" type="#_x0000_t75" style="position:absolute;margin-left:261.75pt;margin-top:125.1pt;width:1.45pt;height:3.6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">
                <v:imagedata r:id="rId3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1164A655" wp14:editId="1DA72C94">
                <wp:simplePos x="0" y="0"/>
                <wp:positionH relativeFrom="column">
                  <wp:posOffset>495360</wp:posOffset>
                </wp:positionH>
                <wp:positionV relativeFrom="paragraph">
                  <wp:posOffset>1749955</wp:posOffset>
                </wp:positionV>
                <wp:extent cx="1800" cy="360"/>
                <wp:effectExtent l="57150" t="38100" r="55880" b="57150"/>
                <wp:wrapNone/>
                <wp:docPr id="19" name="Inkt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18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B83BBD" id="Inkt 19" o:spid="_x0000_s1026" type="#_x0000_t75" style="position:absolute;margin-left:38.3pt;margin-top:137.1pt;width:1.6pt;height:1.4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">
                <v:imagedata r:id="rId36" o:title=""/>
              </v:shape>
            </w:pict>
          </mc:Fallback>
        </mc:AlternateContent>
      </w:r>
      <w:r w:rsidRPr="003D4D2F">
        <w:drawing>
          <wp:inline distT="0" distB="0" distL="0" distR="0" wp14:anchorId="5845962C" wp14:editId="009EF8AB">
            <wp:extent cx="3589331" cy="3924640"/>
            <wp:effectExtent l="0" t="0" r="0" b="0"/>
            <wp:docPr id="1" name="Afbeelding 1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 descr="Afbeelding met tekst&#10;&#10;Automatisch gegenereerde beschrijving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589331" cy="392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907D6" w14:textId="69875034" w:rsidR="00364F84" w:rsidRPr="00364F84" w:rsidRDefault="00364F84" w:rsidP="00364F84">
      <w:pPr>
        <w:pStyle w:val="Kop1"/>
      </w:pPr>
      <w:r>
        <w:t>uitleg schema + code</w:t>
      </w:r>
    </w:p>
    <w:p w14:paraId="0A7D3DB9" w14:textId="5975A473" w:rsidR="00D534AF" w:rsidRPr="00855982" w:rsidRDefault="00364F84" w:rsidP="00D534AF">
      <w:r>
        <w:t xml:space="preserve">in dit schema hebben we een </w:t>
      </w:r>
      <w:proofErr w:type="spellStart"/>
      <w:r>
        <w:t>arduino</w:t>
      </w:r>
      <w:proofErr w:type="spellEnd"/>
      <w:r>
        <w:t xml:space="preserve">, een bron (2x lithium ION batterijen met totaal 7,2V), een </w:t>
      </w:r>
      <w:proofErr w:type="spellStart"/>
      <w:r>
        <w:t>bistabiele</w:t>
      </w:r>
      <w:proofErr w:type="spellEnd"/>
      <w:r>
        <w:t xml:space="preserve"> aan/uit schakelaar, een start/stop drukknop met een PULL-DOWN weerstand en een LED.</w:t>
      </w:r>
      <w:r>
        <w:br/>
      </w:r>
      <w:r>
        <w:br/>
        <w:t xml:space="preserve">De </w:t>
      </w:r>
      <w:proofErr w:type="spellStart"/>
      <w:r>
        <w:t>bistabiele</w:t>
      </w:r>
      <w:proofErr w:type="spellEnd"/>
      <w:r>
        <w:t xml:space="preserve"> schakelaar wordt ingeschakeld, waardoor de bronspanning terecht komt enerzijds bij de V in poort van de </w:t>
      </w:r>
      <w:proofErr w:type="spellStart"/>
      <w:r>
        <w:t>arduino</w:t>
      </w:r>
      <w:proofErr w:type="spellEnd"/>
      <w:r>
        <w:t xml:space="preserve"> en anderzijds op de + klem van de drukknop. Door dit de doen zal de </w:t>
      </w:r>
      <w:proofErr w:type="spellStart"/>
      <w:r>
        <w:t>arduino</w:t>
      </w:r>
      <w:proofErr w:type="spellEnd"/>
      <w:r>
        <w:t xml:space="preserve"> inschakelen dankzij de ingangsspanning op de V in klem.</w:t>
      </w:r>
      <w:r>
        <w:br/>
      </w:r>
      <w:r>
        <w:br/>
        <w:t xml:space="preserve">Als de </w:t>
      </w:r>
      <w:proofErr w:type="spellStart"/>
      <w:r>
        <w:t>arduino</w:t>
      </w:r>
      <w:proofErr w:type="spellEnd"/>
      <w:r>
        <w:t xml:space="preserve"> is opgestart en het programma is geladen, kan het start stop proces beginnen. Wanneer we de startknop induwen, zal de startcyclus beginnen. Dit gebeurt in het programma door </w:t>
      </w:r>
      <w:r w:rsidR="003F78F7">
        <w:t xml:space="preserve">een </w:t>
      </w:r>
      <w:proofErr w:type="spellStart"/>
      <w:r w:rsidR="003D4D2F">
        <w:t>bool</w:t>
      </w:r>
      <w:proofErr w:type="spellEnd"/>
      <w:r w:rsidR="003D4D2F">
        <w:t xml:space="preserve"> </w:t>
      </w:r>
      <w:r w:rsidR="003F78F7">
        <w:t xml:space="preserve">een hoog </w:t>
      </w:r>
      <w:proofErr w:type="spellStart"/>
      <w:r w:rsidR="003F78F7">
        <w:t>value</w:t>
      </w:r>
      <w:proofErr w:type="spellEnd"/>
      <w:r w:rsidR="003F78F7">
        <w:t xml:space="preserve"> te geven. Omgekeerd als de startknop nog eens geduwd wordt zal de stopcyclus beginnen. In het programma zal de b</w:t>
      </w:r>
      <w:r w:rsidR="003D4D2F">
        <w:t>ool</w:t>
      </w:r>
      <w:r w:rsidR="003F78F7">
        <w:t>, die hoog staat, laag gezet worden.</w:t>
      </w:r>
      <w:r w:rsidR="003277EA">
        <w:br/>
        <w:t xml:space="preserve">De PULL-DOWN weerstand is gekoppeld met de uitgang van de schakelaar, dit met de reden om foutieve ingangswaarden te vermijden die ingelezen worden door de </w:t>
      </w:r>
      <w:proofErr w:type="spellStart"/>
      <w:r w:rsidR="003277EA">
        <w:t>Arduino</w:t>
      </w:r>
      <w:proofErr w:type="spellEnd"/>
      <w:r w:rsidR="003277EA">
        <w:t>. (INGEDRUKT = HOOG, niet ingedrukt = laag, zonder pull-down weerstand KAN de niet ingedrukte voorwaarde verkeerd zijn. VB: 5 leespogingen zonder Pull down weerstand knop NIET ingeduwd : hoog,laag,laag,hoog,laag.)</w:t>
      </w:r>
    </w:p>
    <w:sectPr w:rsidR="00D534AF" w:rsidRPr="00855982" w:rsidSect="00855982">
      <w:footerReference w:type="default" r:id="rId38"/>
      <w:pgSz w:w="11907" w:h="16839" w:code="9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190F0F" w14:textId="77777777" w:rsidR="00EA388B" w:rsidRDefault="00EA388B" w:rsidP="00855982">
      <w:pPr>
        <w:spacing w:after="0" w:line="240" w:lineRule="auto"/>
      </w:pPr>
      <w:r>
        <w:separator/>
      </w:r>
    </w:p>
  </w:endnote>
  <w:endnote w:type="continuationSeparator" w:id="0">
    <w:p w14:paraId="4277369D" w14:textId="77777777" w:rsidR="00EA388B" w:rsidRDefault="00EA388B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C79227C" w14:textId="77777777" w:rsidR="00855982" w:rsidRDefault="00855982">
        <w:pPr>
          <w:pStyle w:val="Voettekst"/>
        </w:pPr>
        <w:r>
          <w:rPr>
            <w:lang w:bidi="nl-NL"/>
          </w:rPr>
          <w:fldChar w:fldCharType="begin"/>
        </w:r>
        <w:r>
          <w:rPr>
            <w:lang w:bidi="nl-NL"/>
          </w:rPr>
          <w:instrText xml:space="preserve"> PAGE   \* MERGEFORMAT </w:instrText>
        </w:r>
        <w:r>
          <w:rPr>
            <w:lang w:bidi="nl-NL"/>
          </w:rPr>
          <w:fldChar w:fldCharType="separate"/>
        </w:r>
        <w:r w:rsidR="00EA70DB">
          <w:rPr>
            <w:noProof/>
            <w:lang w:bidi="nl-NL"/>
          </w:rPr>
          <w:t>1</w:t>
        </w:r>
        <w:r>
          <w:rPr>
            <w:noProof/>
            <w:lang w:bidi="nl-NL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DDCBDB" w14:textId="77777777" w:rsidR="00EA388B" w:rsidRDefault="00EA388B" w:rsidP="00855982">
      <w:pPr>
        <w:spacing w:after="0" w:line="240" w:lineRule="auto"/>
      </w:pPr>
      <w:r>
        <w:separator/>
      </w:r>
    </w:p>
  </w:footnote>
  <w:footnote w:type="continuationSeparator" w:id="0">
    <w:p w14:paraId="4D9C543F" w14:textId="77777777" w:rsidR="00EA388B" w:rsidRDefault="00EA388B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A42467A"/>
    <w:multiLevelType w:val="multilevel"/>
    <w:tmpl w:val="32C64BCA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Secti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0B086CCA"/>
    <w:multiLevelType w:val="multilevel"/>
    <w:tmpl w:val="04090023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Secti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F9A3F7E"/>
    <w:multiLevelType w:val="multilevel"/>
    <w:tmpl w:val="04090023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Secti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71066947">
    <w:abstractNumId w:val="14"/>
  </w:num>
  <w:num w:numId="2" w16cid:durableId="197606135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73040420">
    <w:abstractNumId w:val="14"/>
  </w:num>
  <w:num w:numId="4" w16cid:durableId="1317101831">
    <w:abstractNumId w:val="14"/>
  </w:num>
  <w:num w:numId="5" w16cid:durableId="1019620318">
    <w:abstractNumId w:val="14"/>
  </w:num>
  <w:num w:numId="6" w16cid:durableId="1508976809">
    <w:abstractNumId w:val="14"/>
  </w:num>
  <w:num w:numId="7" w16cid:durableId="1792824830">
    <w:abstractNumId w:val="14"/>
  </w:num>
  <w:num w:numId="8" w16cid:durableId="1511408597">
    <w:abstractNumId w:val="14"/>
  </w:num>
  <w:num w:numId="9" w16cid:durableId="283269500">
    <w:abstractNumId w:val="14"/>
  </w:num>
  <w:num w:numId="10" w16cid:durableId="1383014695">
    <w:abstractNumId w:val="14"/>
  </w:num>
  <w:num w:numId="11" w16cid:durableId="1892111967">
    <w:abstractNumId w:val="14"/>
  </w:num>
  <w:num w:numId="12" w16cid:durableId="1673992926">
    <w:abstractNumId w:val="14"/>
  </w:num>
  <w:num w:numId="13" w16cid:durableId="1803425383">
    <w:abstractNumId w:val="10"/>
  </w:num>
  <w:num w:numId="14" w16cid:durableId="1523203717">
    <w:abstractNumId w:val="17"/>
  </w:num>
  <w:num w:numId="15" w16cid:durableId="1214390810">
    <w:abstractNumId w:val="11"/>
  </w:num>
  <w:num w:numId="16" w16cid:durableId="1694988561">
    <w:abstractNumId w:val="12"/>
  </w:num>
  <w:num w:numId="17" w16cid:durableId="1765610307">
    <w:abstractNumId w:val="9"/>
  </w:num>
  <w:num w:numId="18" w16cid:durableId="2023193179">
    <w:abstractNumId w:val="7"/>
  </w:num>
  <w:num w:numId="19" w16cid:durableId="612135859">
    <w:abstractNumId w:val="6"/>
  </w:num>
  <w:num w:numId="20" w16cid:durableId="1509323958">
    <w:abstractNumId w:val="5"/>
  </w:num>
  <w:num w:numId="21" w16cid:durableId="727843907">
    <w:abstractNumId w:val="4"/>
  </w:num>
  <w:num w:numId="22" w16cid:durableId="1326278181">
    <w:abstractNumId w:val="8"/>
  </w:num>
  <w:num w:numId="23" w16cid:durableId="1526677105">
    <w:abstractNumId w:val="3"/>
  </w:num>
  <w:num w:numId="24" w16cid:durableId="239682554">
    <w:abstractNumId w:val="2"/>
  </w:num>
  <w:num w:numId="25" w16cid:durableId="1546141857">
    <w:abstractNumId w:val="1"/>
  </w:num>
  <w:num w:numId="26" w16cid:durableId="288164937">
    <w:abstractNumId w:val="0"/>
  </w:num>
  <w:num w:numId="27" w16cid:durableId="1756047774">
    <w:abstractNumId w:val="13"/>
  </w:num>
  <w:num w:numId="28" w16cid:durableId="650986526">
    <w:abstractNumId w:val="15"/>
  </w:num>
  <w:num w:numId="29" w16cid:durableId="75512900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4AF"/>
    <w:rsid w:val="00182C57"/>
    <w:rsid w:val="001D4362"/>
    <w:rsid w:val="002F10A0"/>
    <w:rsid w:val="003277EA"/>
    <w:rsid w:val="00364F84"/>
    <w:rsid w:val="003D4D2F"/>
    <w:rsid w:val="003F78F7"/>
    <w:rsid w:val="006710ED"/>
    <w:rsid w:val="006E796D"/>
    <w:rsid w:val="007833A7"/>
    <w:rsid w:val="00855982"/>
    <w:rsid w:val="00974BE2"/>
    <w:rsid w:val="00A10484"/>
    <w:rsid w:val="00AC2AD5"/>
    <w:rsid w:val="00CB2243"/>
    <w:rsid w:val="00D534AF"/>
    <w:rsid w:val="00D70AD2"/>
    <w:rsid w:val="00EA388B"/>
    <w:rsid w:val="00EA70DB"/>
    <w:rsid w:val="00F51115"/>
    <w:rsid w:val="00FD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C16A52"/>
  <w15:chartTrackingRefBased/>
  <w15:docId w15:val="{0A608860-8C29-471A-B6E8-96E6BDAD3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l-N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FD262C"/>
  </w:style>
  <w:style w:type="paragraph" w:styleId="Kop1">
    <w:name w:val="heading 1"/>
    <w:basedOn w:val="Standaard"/>
    <w:next w:val="Standaard"/>
    <w:link w:val="Kop1Ch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link w:val="TitelCh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Koptekst">
    <w:name w:val="header"/>
    <w:basedOn w:val="Standaard"/>
    <w:link w:val="KoptekstChar"/>
    <w:uiPriority w:val="99"/>
    <w:unhideWhenUsed/>
    <w:rsid w:val="00855982"/>
    <w:pPr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55982"/>
  </w:style>
  <w:style w:type="character" w:customStyle="1" w:styleId="Kop1Char">
    <w:name w:val="Kop 1 Char"/>
    <w:basedOn w:val="Standaardalinea-lettertype"/>
    <w:link w:val="Kop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Kop7Char">
    <w:name w:val="Kop 7 Char"/>
    <w:basedOn w:val="Standaardalinea-lettertype"/>
    <w:link w:val="Kop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Voettekst">
    <w:name w:val="footer"/>
    <w:basedOn w:val="Standaard"/>
    <w:link w:val="VoettekstChar"/>
    <w:uiPriority w:val="99"/>
    <w:unhideWhenUsed/>
    <w:rsid w:val="00855982"/>
    <w:pPr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55982"/>
  </w:style>
  <w:style w:type="paragraph" w:styleId="Bijschrift">
    <w:name w:val="caption"/>
    <w:basedOn w:val="Standaard"/>
    <w:next w:val="Standaard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pPr>
      <w:outlineLvl w:val="9"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1D4362"/>
    <w:rPr>
      <w:rFonts w:ascii="Segoe UI" w:hAnsi="Segoe UI" w:cs="Segoe UI"/>
      <w:szCs w:val="18"/>
    </w:rPr>
  </w:style>
  <w:style w:type="paragraph" w:styleId="Plattetekst3">
    <w:name w:val="Body Text 3"/>
    <w:basedOn w:val="Standaard"/>
    <w:link w:val="Plattetekst3Ch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Plattetekst3Char">
    <w:name w:val="Platte tekst 3 Char"/>
    <w:basedOn w:val="Standaardalinea-lettertype"/>
    <w:link w:val="Plattetekst3"/>
    <w:uiPriority w:val="99"/>
    <w:semiHidden/>
    <w:rsid w:val="001D4362"/>
    <w:rPr>
      <w:szCs w:val="16"/>
    </w:rPr>
  </w:style>
  <w:style w:type="paragraph" w:styleId="Plattetekstinspringen3">
    <w:name w:val="Body Text Indent 3"/>
    <w:basedOn w:val="Standaard"/>
    <w:link w:val="Plattetekstinspringen3Ch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uiPriority w:val="99"/>
    <w:semiHidden/>
    <w:rsid w:val="001D4362"/>
    <w:rPr>
      <w:szCs w:val="16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1D4362"/>
    <w:rPr>
      <w:sz w:val="22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1D4362"/>
    <w:rPr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1D4362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1D4362"/>
    <w:rPr>
      <w:b/>
      <w:bCs/>
      <w:szCs w:val="20"/>
    </w:rPr>
  </w:style>
  <w:style w:type="paragraph" w:styleId="Documentstructuur">
    <w:name w:val="Document Map"/>
    <w:basedOn w:val="Standaard"/>
    <w:link w:val="Documentstructuur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structuurChar">
    <w:name w:val="Documentstructuur Char"/>
    <w:basedOn w:val="Standaardalinea-lettertype"/>
    <w:link w:val="Documentstructuur"/>
    <w:uiPriority w:val="99"/>
    <w:semiHidden/>
    <w:rsid w:val="001D4362"/>
    <w:rPr>
      <w:rFonts w:ascii="Segoe UI" w:hAnsi="Segoe UI" w:cs="Segoe UI"/>
      <w:szCs w:val="16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1D4362"/>
    <w:rPr>
      <w:szCs w:val="20"/>
    </w:rPr>
  </w:style>
  <w:style w:type="paragraph" w:styleId="Afzender">
    <w:name w:val="envelope return"/>
    <w:basedOn w:val="Standaard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1D4362"/>
    <w:rPr>
      <w:szCs w:val="20"/>
    </w:rPr>
  </w:style>
  <w:style w:type="character" w:styleId="HTMLCode">
    <w:name w:val="HTML Code"/>
    <w:basedOn w:val="Standaardalinea-lettertype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-toetsenbord">
    <w:name w:val="HTML Keyboard"/>
    <w:basedOn w:val="Standaardalinea-lettertype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1D4362"/>
    <w:rPr>
      <w:rFonts w:ascii="Consolas" w:hAnsi="Consolas"/>
      <w:szCs w:val="20"/>
    </w:rPr>
  </w:style>
  <w:style w:type="character" w:styleId="HTML-schrijfmachine">
    <w:name w:val="HTML Typewriter"/>
    <w:basedOn w:val="Standaardalinea-lettertype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Macrotekst">
    <w:name w:val="macro"/>
    <w:link w:val="MacrotekstCh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kstChar">
    <w:name w:val="Macrotekst Char"/>
    <w:basedOn w:val="Standaardalinea-lettertype"/>
    <w:link w:val="Macrotekst"/>
    <w:uiPriority w:val="99"/>
    <w:semiHidden/>
    <w:rsid w:val="001D4362"/>
    <w:rPr>
      <w:rFonts w:ascii="Consolas" w:hAnsi="Consolas"/>
      <w:szCs w:val="20"/>
    </w:rPr>
  </w:style>
  <w:style w:type="paragraph" w:styleId="Tekstzonderopmaak">
    <w:name w:val="Plain Text"/>
    <w:basedOn w:val="Standaard"/>
    <w:link w:val="Tekstzonderopmaak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uiPriority w:val="99"/>
    <w:semiHidden/>
    <w:rsid w:val="001D4362"/>
    <w:rPr>
      <w:rFonts w:ascii="Consolas" w:hAnsi="Consolas"/>
      <w:szCs w:val="21"/>
    </w:rPr>
  </w:style>
  <w:style w:type="paragraph" w:styleId="Bloktekst">
    <w:name w:val="Block Text"/>
    <w:basedOn w:val="Standaard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GevolgdeHyperlink">
    <w:name w:val="FollowedHyperlink"/>
    <w:basedOn w:val="Standaardalinea-lettertype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yperlink">
    <w:name w:val="Hyperlink"/>
    <w:basedOn w:val="Standaardalinea-lettertype"/>
    <w:uiPriority w:val="99"/>
    <w:semiHidden/>
    <w:unhideWhenUsed/>
    <w:rsid w:val="007833A7"/>
    <w:rPr>
      <w:color w:val="3A6331" w:themeColor="accent4" w:themeShade="BF"/>
      <w:u w:val="single"/>
    </w:rPr>
  </w:style>
  <w:style w:type="character" w:styleId="Tekstvantijdelijkeaanduiding">
    <w:name w:val="Placeholder Text"/>
    <w:basedOn w:val="Standaardalinea-lettertype"/>
    <w:uiPriority w:val="99"/>
    <w:semiHidden/>
    <w:rsid w:val="007833A7"/>
    <w:rPr>
      <w:color w:val="595959" w:themeColor="text1" w:themeTint="A6"/>
    </w:rPr>
  </w:style>
  <w:style w:type="character" w:styleId="Intensievebenadrukking">
    <w:name w:val="Intense Emphasis"/>
    <w:basedOn w:val="Standaardalinea-lettertype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semiHidden/>
    <w:rsid w:val="00FD262C"/>
    <w:rPr>
      <w:i/>
      <w:iCs/>
      <w:color w:val="B35E06" w:themeColor="accent1" w:themeShade="BF"/>
    </w:rPr>
  </w:style>
  <w:style w:type="character" w:styleId="Intensieveverwijzing">
    <w:name w:val="Intense Reference"/>
    <w:basedOn w:val="Standaardalinea-lettertype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customXml" Target="ink/ink5.xml"/><Relationship Id="rId26" Type="http://schemas.openxmlformats.org/officeDocument/2006/relationships/image" Target="media/image9.png"/><Relationship Id="rId39" Type="http://schemas.openxmlformats.org/officeDocument/2006/relationships/fontTable" Target="fontTable.xml"/><Relationship Id="rId21" Type="http://schemas.openxmlformats.org/officeDocument/2006/relationships/image" Target="media/image6.png"/><Relationship Id="rId34" Type="http://schemas.openxmlformats.org/officeDocument/2006/relationships/image" Target="media/image11.png"/><Relationship Id="rId7" Type="http://schemas.openxmlformats.org/officeDocument/2006/relationships/webSettings" Target="webSettings.xml"/><Relationship Id="rId12" Type="http://schemas.openxmlformats.org/officeDocument/2006/relationships/customXml" Target="ink/ink2.xml"/><Relationship Id="rId17" Type="http://schemas.openxmlformats.org/officeDocument/2006/relationships/image" Target="media/image4.png"/><Relationship Id="rId25" Type="http://schemas.openxmlformats.org/officeDocument/2006/relationships/customXml" Target="ink/ink8.xml"/><Relationship Id="rId33" Type="http://schemas.openxmlformats.org/officeDocument/2006/relationships/customXml" Target="ink/ink14.xml"/><Relationship Id="rId38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customXml" Target="ink/ink4.xml"/><Relationship Id="rId20" Type="http://schemas.openxmlformats.org/officeDocument/2006/relationships/customXml" Target="ink/ink6.xml"/><Relationship Id="rId29" Type="http://schemas.openxmlformats.org/officeDocument/2006/relationships/customXml" Target="ink/ink10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24" Type="http://schemas.openxmlformats.org/officeDocument/2006/relationships/image" Target="media/image8.jpeg"/><Relationship Id="rId32" Type="http://schemas.openxmlformats.org/officeDocument/2006/relationships/customXml" Target="ink/ink13.xml"/><Relationship Id="rId37" Type="http://schemas.openxmlformats.org/officeDocument/2006/relationships/image" Target="media/image13.png"/><Relationship Id="rId40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3.png"/><Relationship Id="rId23" Type="http://schemas.openxmlformats.org/officeDocument/2006/relationships/image" Target="media/image7.png"/><Relationship Id="rId28" Type="http://schemas.openxmlformats.org/officeDocument/2006/relationships/image" Target="media/image10.png"/><Relationship Id="rId36" Type="http://schemas.openxmlformats.org/officeDocument/2006/relationships/image" Target="media/image12.png"/><Relationship Id="rId10" Type="http://schemas.openxmlformats.org/officeDocument/2006/relationships/customXml" Target="ink/ink1.xml"/><Relationship Id="rId19" Type="http://schemas.openxmlformats.org/officeDocument/2006/relationships/image" Target="media/image5.png"/><Relationship Id="rId31" Type="http://schemas.openxmlformats.org/officeDocument/2006/relationships/customXml" Target="ink/ink12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customXml" Target="ink/ink3.xml"/><Relationship Id="rId22" Type="http://schemas.openxmlformats.org/officeDocument/2006/relationships/customXml" Target="ink/ink7.xml"/><Relationship Id="rId27" Type="http://schemas.openxmlformats.org/officeDocument/2006/relationships/customXml" Target="ink/ink9.xml"/><Relationship Id="rId30" Type="http://schemas.openxmlformats.org/officeDocument/2006/relationships/customXml" Target="ink/ink11.xml"/><Relationship Id="rId35" Type="http://schemas.openxmlformats.org/officeDocument/2006/relationships/customXml" Target="ink/ink15.xml"/><Relationship Id="rId8" Type="http://schemas.openxmlformats.org/officeDocument/2006/relationships/footnotes" Target="footnotes.xml"/><Relationship Id="rId3" Type="http://schemas.openxmlformats.org/officeDocument/2006/relationships/customXml" Target="../customXml/item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co\AppData\Roaming\Microsoft\Templates\Rapportontwerp%20(leeg).dotx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4T13:49:40.442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43 1 24575,'11'0'0,"1"-1"0,-1 2 0,1 0 0,-1 0 0,1 1 0,-1 0 0,0 1 0,0 0 0,13 6 0,-23-8 0,0 0 0,1 0 0,-1 0 0,0-1 0,0 1 0,0 0 0,0 0 0,-1 1 0,1-1 0,0 0 0,0 0 0,-1 0 0,1 0 0,0 1 0,-1-1 0,1 0 0,-1 1 0,0-1 0,1 0 0,-1 1 0,0-1 0,0 1 0,0-1 0,0 0 0,0 1 0,0-1 0,0 0 0,-1 1 0,1-1 0,0 1 0,-1-1 0,1 0 0,-1 0 0,0 1 0,1-1 0,-1 0 0,0 0 0,0 0 0,-1 2 0,-2 3 0,-1 0 0,1 0 0,-1 0 0,-1-1 0,1 0 0,-7 5 0,4-4 0,0-1 0,0 0 0,0 0 0,-1-1 0,0 0 0,0 0 0,0-1 0,0 0 0,-1-1 0,1 0 0,-1-1 0,-18 1 0,259-4-1365,-211 2-5461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4T13:49:52.823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0 24575,'0'0'-8191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4T13:49:52.228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1 1 24575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4T13:49:50.642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1 0 24575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4T13:49:50.064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0 24575,'0'0'-8191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4T13:49:46.433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0 24575,'0'5'0,"0"5"0,0 6 0,0 0-8191</inkml:trace>
  <inkml:trace contextRef="#ctx0" brushRef="#br0" timeOffset="527.14">1 79 24575,'0'0'-8191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4T13:49:47.53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1 24575,'5'0'0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4T13:48:52.56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2295 1589 24575,'-3'-58'0,"-13"-80"0,14 122 0,-6-42 0,-3-13 0,-3-119 0,15-551 0,-2 717 0,-1-1 0,0 1 0,-8-25 0,8 38 0,-1 0 0,0 1 0,0-1 0,-1 1 0,-1 0 0,0 0 0,0 1 0,-1-1 0,-7-8 0,8 14 0,1 0 0,-1 0 0,0 1 0,0 0 0,0 0 0,0 0 0,-1 1 0,1-1 0,-1 1 0,1 1 0,-1-1 0,0 1 0,0 0 0,-10 0 0,-11-1 0,1 2 0,-28 4 0,7-1 0,-492-1 0,299-3 0,214 0 0,0-2 0,-31-6 0,28 4 0,-44-3 0,49 6 0,-44-9 0,45 6 0,-47-4 0,33 8 0,-217 4 0,183 9 0,51-7 0,0-1 0,-28 1 0,40-5 0,-16 0 0,-1 1 0,0 1 0,0 2 0,-37 9 0,55-11 0,0 1 0,1-1 0,-1 1 0,1 1 0,-1-1 0,1 1 0,0 1 0,1-1 0,-1 1 0,1 0 0,0 0 0,0 0 0,0 1 0,1-1 0,0 1 0,0 0 0,0 1 0,1-1 0,0 1 0,-4 10 0,0 4 0,2-10 0,2 0 0,-1 0 0,1 1 0,-1 13 0,3-22 0,1 0 0,0 0 0,0-1 0,0 1 0,0 0 0,1 0 0,-1 0 0,1-1 0,0 1 0,0 0 0,0-1 0,0 1 0,0-1 0,0 1 0,1-1 0,-1 0 0,1 1 0,0-1 0,0 0 0,-1 0 0,1 0 0,4 3 0,7 4 0,-7-5 0,-1-1 0,0 1 0,-1-1 0,1 2 0,-1-1 0,0 0 0,0 1 0,0 0 0,0 0 0,5 10 0,0 2-1365,-1-3-5461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4T13:48:36.46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24575,'4'0'0,"2"5"0,5 1 0,3-1 0,1 5 0,2-1 0,-2 3 0,-4 4 0,1 0 0,-1 1 0,1-2 0,0 0 0,1-1 0,-1 0 0,2 3 0,-1-1-8191</inkml:trace>
  <inkml:trace contextRef="#ctx0" brushRef="#br0" timeOffset="1745.3">26 160 24575,'0'-4'0,"5"-2"0,5 0 0,2-3 0,2 0 0,5 1 0,2 3 0,-1-4 0,-1-3 0,2-1 0,-3-2 0,0 1 0,-3 4-8191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4T13:46:51.51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0 129 24575,'0'-4'0,"4"-2"0,2-4 0,0-5 0,3 0 0,5 3 0,-1-1 0,3 1 0,-2-2 0,2 2 0,2 3 0,-2 3-8191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4T13:46:46.99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24575,'5'0'0,"1"4"0,0 7 0,-2 5 0,-1 5 0,4-1 0,4-5 0,1 1 0,3-4 0,-1-2 0,-3-4-8191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4T13:46:40.49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2278 1729 24575,'-2'-8'0,"-1"1"0,0 0 0,0-1 0,0 1 0,-1 1 0,0-1 0,-7-8 0,9 12 0,-3-6 0,-3-1 0,0 0 0,1 0 0,1-1 0,-1 0 0,2-1 0,0 0 0,0 1 0,1-1 0,1-1 0,0 1 0,0 0 0,0-14 0,2-2 0,1 0 0,1 0 0,1 0 0,2 0 0,1 0 0,14-47 0,-12 50 0,-1 0 0,-2-1 0,3-43 0,-4 33 0,7-15 0,-8 45 0,0 0 0,-1 0 0,1 0 0,-1 0 0,-1 0 0,1 0 0,-1 0 0,0 0 0,0 0 0,0 0 0,-1 0 0,0 0 0,-1 0 0,1 0 0,-4-8 0,-30-69 0,26 60 0,-1 0 0,-1 0 0,-26-41 0,18 34 0,-23-46 0,1 1 0,38 69 0,0-1 0,0 1 0,1-1 0,-1 1 0,1-1 0,1 0 0,-1 1 0,1-1 0,1 0 0,-1 0 0,1-11 0,2-7 0,11-47 0,-8 49 0,4-46 0,-9 49 0,0 0 0,-1 0 0,-6-27 0,5 38 0,0 0 0,0 1 0,-1-1 0,-1 1 0,1 0 0,-1 0 0,-1 0 0,0 0 0,-10-13 0,11 18 0,0-1 0,0 2 0,0-1 0,0 0 0,0 1 0,0 0 0,-1 0 0,1 0 0,-1 0 0,0 1 0,1 0 0,-1 0 0,0 0 0,0 0 0,-6 1 0,-84 3 0,54-1 0,-29-1 0,32-2 0,1 2 0,-1 1 0,-57 12 0,50-6 0,0-3 0,0-2 0,-1-2 0,-52-4 0,-8 0 0,46 2 0,18-1 0,1 3 0,-1 1 0,-74 14 0,92-12 0,-1 0 0,1-1 0,-1-2 0,1 0 0,-1-2 0,1 0 0,-1-2 0,-44-11 0,27 7 0,-1 2 0,0 2 0,0 1 0,-54 6 0,-4-1 0,88-4 0,0 1 0,0 1 0,0 0 0,0 1 0,0 0 0,-22 8 0,31-9 0,0 1 0,0 1 0,0-1 0,1 1 0,-1-1 0,1 1 0,-1 0 0,1 0 0,0 0 0,0 1 0,0-1 0,0 1 0,1 0 0,0 0 0,-1 0 0,1 0 0,1 0 0,-1 0 0,1 0 0,-1 1 0,1-1 0,0 1 0,0 4 0,0 2 0,1 0 0,0-1 0,1 1 0,0 0 0,0 0 0,2-1 0,-1 1 0,1-1 0,0 0 0,8 15 0,-6-11 0,1 1 0,-2-1 0,0 1 0,2 17 0,-6-23 15,-1 1-1,1-1 0,-2 0 0,1 0 1,-1 1-1,-1-1 0,1-1 0,-6 11 1,5-10-229,-1 0 1,1 0-1,1 1 1,0-1 0,0 0-1,0 18 1,4-10-6613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4T13:46:21.27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97 299 24575,'0'-4'0,"-4"-2"0,-2-5 0,0-4 0,2-9 0,0-5 0,2-2 0,-3 5 0,-2 1 0,2 1 0,-4 5 0,0 1 0,1-1 0,-2 2 0,0 1 0,2 2-8191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4T13:49:53.602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1 24575,'0'0'-8191</inkml:trace>
  <inkml:trace contextRef="#ctx0" brushRef="#br0" timeOffset="350.51">1 1 24575,'0'0'-8191</inkml:trace>
  <inkml:trace contextRef="#ctx0" brushRef="#br0" timeOffset="351.51">1 1 24575,'0'0'-8191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4T13:49:54.352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0 1 24575</inkml:trace>
</inkml:ink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Rapportontwerp (leeg).dotx</Template>
  <TotalTime>0</TotalTime>
  <Pages>2</Pages>
  <Words>198</Words>
  <Characters>1092</Characters>
  <Application>Microsoft Office Word</Application>
  <DocSecurity>0</DocSecurity>
  <Lines>9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Marco Vermeulen</dc:creator>
  <cp:lastModifiedBy>Marco Vermeulen</cp:lastModifiedBy>
  <cp:revision>6</cp:revision>
  <dcterms:created xsi:type="dcterms:W3CDTF">2022-10-27T14:32:00Z</dcterms:created>
  <dcterms:modified xsi:type="dcterms:W3CDTF">2022-11-04T13:59:00Z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